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F55821" w14:textId="77777777" w:rsidR="00533586" w:rsidRDefault="00F01953">
      <w:pPr>
        <w:pStyle w:val="1"/>
      </w:pPr>
      <w:bookmarkStart w:id="0" w:name="_GoBack"/>
      <w:bookmarkEnd w:id="0"/>
      <w:r>
        <w:t>T</w:t>
      </w:r>
      <w:r>
        <w:rPr>
          <w:rFonts w:hint="eastAsia"/>
        </w:rPr>
        <w:t>ornado</w:t>
      </w:r>
      <w:r>
        <w:rPr>
          <w:rFonts w:hint="eastAsia"/>
        </w:rPr>
        <w:t>个人安排·需求文档</w:t>
      </w:r>
    </w:p>
    <w:p w14:paraId="6D42E17F" w14:textId="77777777" w:rsidR="00533586" w:rsidRDefault="00F01953" w:rsidP="00F01953">
      <w:pPr>
        <w:pStyle w:val="a"/>
        <w:numPr>
          <w:ilvl w:val="0"/>
          <w:numId w:val="0"/>
        </w:numPr>
        <w:ind w:left="432" w:hanging="432"/>
      </w:pPr>
      <w:r>
        <w:rPr>
          <w:rFonts w:hint="eastAsia"/>
        </w:rPr>
        <w:t>UI</w:t>
      </w:r>
      <w:r w:rsidR="00D37738">
        <w:rPr>
          <w:rFonts w:hint="eastAsia"/>
        </w:rPr>
        <w:t>·</w:t>
      </w:r>
      <w:r w:rsidR="00D37738">
        <w:rPr>
          <w:rFonts w:hint="eastAsia"/>
        </w:rPr>
        <w:t>PC</w:t>
      </w:r>
      <w:r w:rsidR="00D37738">
        <w:rPr>
          <w:rFonts w:hint="eastAsia"/>
        </w:rPr>
        <w:t>版</w:t>
      </w:r>
    </w:p>
    <w:p w14:paraId="39D1BA7A" w14:textId="77777777" w:rsidR="00533586" w:rsidRDefault="00F01953">
      <w:pPr>
        <w:pStyle w:val="2"/>
      </w:pPr>
      <w:r w:rsidRPr="00F01953">
        <w:rPr>
          <w:noProof/>
          <w:lang w:val="en-US"/>
        </w:rPr>
        <w:drawing>
          <wp:inline distT="0" distB="0" distL="0" distR="0" wp14:anchorId="3DEB9F2E" wp14:editId="13467EC8">
            <wp:extent cx="5732145" cy="3179445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586">
      <w:footerReference w:type="default" r:id="rId8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3E3C48" w14:textId="77777777" w:rsidR="002E4745" w:rsidRDefault="002E4745">
      <w:r>
        <w:separator/>
      </w:r>
    </w:p>
    <w:p w14:paraId="699B5BB0" w14:textId="77777777" w:rsidR="002E4745" w:rsidRDefault="002E4745"/>
  </w:endnote>
  <w:endnote w:type="continuationSeparator" w:id="0">
    <w:p w14:paraId="5045A6B8" w14:textId="77777777" w:rsidR="002E4745" w:rsidRDefault="002E4745">
      <w:r>
        <w:continuationSeparator/>
      </w:r>
    </w:p>
    <w:p w14:paraId="1B19BCA2" w14:textId="77777777" w:rsidR="002E4745" w:rsidRDefault="002E474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BA7094" w14:textId="77777777"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B709C1" w14:textId="77777777" w:rsidR="002E4745" w:rsidRDefault="002E4745">
      <w:r>
        <w:separator/>
      </w:r>
    </w:p>
    <w:p w14:paraId="20FE2960" w14:textId="77777777" w:rsidR="002E4745" w:rsidRDefault="002E4745"/>
  </w:footnote>
  <w:footnote w:type="continuationSeparator" w:id="0">
    <w:p w14:paraId="1F1C19EF" w14:textId="77777777" w:rsidR="002E4745" w:rsidRDefault="002E4745">
      <w:r>
        <w:continuationSeparator/>
      </w:r>
    </w:p>
    <w:p w14:paraId="141BAE95" w14:textId="77777777" w:rsidR="002E4745" w:rsidRDefault="002E4745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7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953"/>
    <w:rsid w:val="001A1094"/>
    <w:rsid w:val="002E4745"/>
    <w:rsid w:val="00533586"/>
    <w:rsid w:val="00547C66"/>
    <w:rsid w:val="00964432"/>
    <w:rsid w:val="00C35F1A"/>
    <w:rsid w:val="00C9613D"/>
    <w:rsid w:val="00D37738"/>
    <w:rsid w:val="00F01953"/>
    <w:rsid w:val="00F76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DD623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547C66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b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c">
    <w:name w:val="Document Map"/>
    <w:basedOn w:val="a1"/>
    <w:link w:val="afd"/>
    <w:uiPriority w:val="99"/>
    <w:semiHidden/>
    <w:unhideWhenUsed/>
    <w:rsid w:val="00F01953"/>
    <w:rPr>
      <w:rFonts w:ascii="宋体" w:eastAsia="宋体"/>
      <w:sz w:val="24"/>
      <w:szCs w:val="24"/>
    </w:rPr>
  </w:style>
  <w:style w:type="character" w:customStyle="1" w:styleId="afd">
    <w:name w:val="文档结构图字符"/>
    <w:basedOn w:val="a2"/>
    <w:link w:val="afc"/>
    <w:uiPriority w:val="99"/>
    <w:semiHidden/>
    <w:rsid w:val="00F01953"/>
    <w:rPr>
      <w:rFonts w:ascii="宋体" w:eastAsia="宋体"/>
      <w:sz w:val="24"/>
      <w:szCs w:val="24"/>
      <w:lang w:val="en-GB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footer" Target="foot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egvii/Library/Containers/com.microsoft.Word/Data/Library/Caches/2052/TM10002086/&#20570;&#31508;&#3576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0</TotalTime>
  <Pages>1</Pages>
  <Words>3</Words>
  <Characters>23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Suzzy</dc:creator>
  <cp:keywords/>
  <dc:description/>
  <cp:lastModifiedBy>Zhang Suzzy</cp:lastModifiedBy>
  <cp:revision>2</cp:revision>
  <dcterms:created xsi:type="dcterms:W3CDTF">2018-08-19T11:58:00Z</dcterms:created>
  <dcterms:modified xsi:type="dcterms:W3CDTF">2018-08-19T11:58:00Z</dcterms:modified>
</cp:coreProperties>
</file>